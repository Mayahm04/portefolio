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C3A33" w14:textId="1A6B2B41" w:rsidR="00816216" w:rsidRPr="002A59DF" w:rsidRDefault="0073786B" w:rsidP="002A59DF">
      <w:pPr>
        <w:pStyle w:val="Titre"/>
        <w:tabs>
          <w:tab w:val="right" w:pos="9603"/>
        </w:tabs>
      </w:pPr>
      <w:r>
        <w:t>Maya Hammamouche</w:t>
      </w:r>
    </w:p>
    <w:p w14:paraId="588D2630" w14:textId="475EC238" w:rsidR="002A59DF" w:rsidRDefault="00E55229" w:rsidP="009E504B">
      <w:r>
        <w:t xml:space="preserve">3221 Boulevard Edouard </w:t>
      </w:r>
      <w:proofErr w:type="spellStart"/>
      <w:r>
        <w:t>Montpeti</w:t>
      </w:r>
      <w:proofErr w:type="spellEnd"/>
      <w:r>
        <w:t>- Montréal t</w:t>
      </w:r>
      <w:r w:rsidR="00141A4C">
        <w:rPr>
          <w:lang w:bidi="fr-FR"/>
        </w:rPr>
        <w:t> | </w:t>
      </w:r>
      <w:hyperlink r:id="rId11" w:history="1">
        <w:r w:rsidR="002A59DF" w:rsidRPr="00334168">
          <w:rPr>
            <w:rStyle w:val="Lienhypertexte"/>
          </w:rPr>
          <w:t>mhammamouche27@gmail.com</w:t>
        </w:r>
      </w:hyperlink>
      <w:r w:rsidR="00AE737B">
        <w:rPr>
          <w:lang w:bidi="fr-FR"/>
        </w:rPr>
        <w:t>|</w:t>
      </w:r>
      <w:r>
        <w:rPr>
          <w:lang w:bidi="fr-FR"/>
        </w:rPr>
        <w:t>5145665504</w:t>
      </w:r>
    </w:p>
    <w:p w14:paraId="173635F1" w14:textId="490FEEED" w:rsidR="006270A9" w:rsidRDefault="0073786B" w:rsidP="00141A4C">
      <w:pPr>
        <w:pStyle w:val="Titre1"/>
      </w:pPr>
      <w:r>
        <w:t>Sommaire</w:t>
      </w:r>
    </w:p>
    <w:p w14:paraId="15C020CA" w14:textId="1EA0F73A" w:rsidR="006270A9" w:rsidRDefault="0073786B">
      <w:r w:rsidRPr="0073786B">
        <w:t xml:space="preserve">Étudiante en ingénierie logicielle, passionnée par la science des données et l’IA. Expérience en machine </w:t>
      </w:r>
      <w:proofErr w:type="spellStart"/>
      <w:r w:rsidRPr="0073786B">
        <w:t>learning</w:t>
      </w:r>
      <w:proofErr w:type="spellEnd"/>
      <w:r w:rsidRPr="0073786B">
        <w:t xml:space="preserve"> et IA générative, notamment dans la création de </w:t>
      </w:r>
      <w:proofErr w:type="spellStart"/>
      <w:r w:rsidRPr="0073786B">
        <w:t>chatbots</w:t>
      </w:r>
      <w:proofErr w:type="spellEnd"/>
      <w:r w:rsidRPr="0073786B">
        <w:t xml:space="preserve">. Membre de </w:t>
      </w:r>
      <w:proofErr w:type="spellStart"/>
      <w:r w:rsidRPr="0073786B">
        <w:t>PolyAI</w:t>
      </w:r>
      <w:proofErr w:type="spellEnd"/>
      <w:r w:rsidRPr="0073786B">
        <w:t>, où je contribue à l’innovation par l’analyse de données. Curieuse et analytique, je suis aussi passionnée par les échecs, qui développent ma réflexion stratégique.</w:t>
      </w:r>
    </w:p>
    <w:sdt>
      <w:sdtPr>
        <w:alias w:val="Formation :"/>
        <w:tag w:val="Formation :"/>
        <w:id w:val="807127995"/>
        <w:placeholder>
          <w:docPart w:val="2501EA4F51D24E98A73F8DF4E54182EA"/>
        </w:placeholder>
        <w:temporary/>
        <w:showingPlcHdr/>
        <w15:appearance w15:val="hidden"/>
      </w:sdtPr>
      <w:sdtEndPr/>
      <w:sdtContent>
        <w:p w14:paraId="06B6AEBE" w14:textId="77777777" w:rsidR="006270A9" w:rsidRDefault="009D5933">
          <w:pPr>
            <w:pStyle w:val="Titre1"/>
          </w:pPr>
          <w:r>
            <w:rPr>
              <w:lang w:bidi="fr-FR"/>
            </w:rPr>
            <w:t>Formation</w:t>
          </w:r>
        </w:p>
      </w:sdtContent>
    </w:sdt>
    <w:p w14:paraId="67521519" w14:textId="77D744B1" w:rsidR="0073786B" w:rsidRPr="0073786B" w:rsidRDefault="0073786B" w:rsidP="0073786B">
      <w:pPr>
        <w:pStyle w:val="Listepuces"/>
        <w:rPr>
          <w:lang w:val="fr-CA"/>
        </w:rPr>
      </w:pPr>
      <w:proofErr w:type="spellStart"/>
      <w:r w:rsidRPr="0073786B">
        <w:rPr>
          <w:b/>
          <w:bCs/>
          <w:lang w:val="fr-CA"/>
        </w:rPr>
        <w:t>Bachelor</w:t>
      </w:r>
      <w:proofErr w:type="spellEnd"/>
      <w:r w:rsidRPr="0073786B">
        <w:rPr>
          <w:b/>
          <w:bCs/>
          <w:lang w:val="fr-CA"/>
        </w:rPr>
        <w:t xml:space="preserve"> of Engineering (</w:t>
      </w:r>
      <w:proofErr w:type="spellStart"/>
      <w:proofErr w:type="gramStart"/>
      <w:r w:rsidRPr="0073786B">
        <w:rPr>
          <w:b/>
          <w:bCs/>
          <w:lang w:val="fr-CA"/>
        </w:rPr>
        <w:t>B.Eng</w:t>
      </w:r>
      <w:proofErr w:type="spellEnd"/>
      <w:proofErr w:type="gramEnd"/>
      <w:r w:rsidRPr="0073786B">
        <w:rPr>
          <w:b/>
          <w:bCs/>
          <w:lang w:val="fr-CA"/>
        </w:rPr>
        <w:t>.) en Génie Informatique</w:t>
      </w:r>
      <w:r w:rsidRPr="0073786B">
        <w:rPr>
          <w:lang w:val="fr-CA"/>
        </w:rPr>
        <w:t xml:space="preserve"> | 08/202</w:t>
      </w:r>
      <w:r>
        <w:rPr>
          <w:lang w:val="fr-CA"/>
        </w:rPr>
        <w:t>7</w:t>
      </w:r>
      <w:r w:rsidRPr="0073786B">
        <w:rPr>
          <w:lang w:val="fr-CA"/>
        </w:rPr>
        <w:t xml:space="preserve"> | Polytechnique Montréal</w:t>
      </w:r>
      <w:r w:rsidRPr="0073786B">
        <w:rPr>
          <w:lang w:val="fr-CA"/>
        </w:rPr>
        <w:br/>
        <w:t>· Spécialisation : Informatique et Intelligence Artificielle</w:t>
      </w:r>
      <w:r w:rsidRPr="0073786B">
        <w:rPr>
          <w:lang w:val="fr-CA"/>
        </w:rPr>
        <w:br/>
        <w:t>· Option : N/A</w:t>
      </w:r>
      <w:r w:rsidRPr="0073786B">
        <w:rPr>
          <w:lang w:val="fr-CA"/>
        </w:rPr>
        <w:br/>
        <w:t>· Cours connexes</w:t>
      </w:r>
      <w:proofErr w:type="gramStart"/>
      <w:r w:rsidRPr="0073786B">
        <w:rPr>
          <w:lang w:val="fr-CA"/>
        </w:rPr>
        <w:t xml:space="preserve"> :</w:t>
      </w:r>
      <w:r>
        <w:rPr>
          <w:lang w:val="fr-CA"/>
        </w:rPr>
        <w:t>C++</w:t>
      </w:r>
      <w:proofErr w:type="gramEnd"/>
      <w:r>
        <w:rPr>
          <w:lang w:val="fr-CA"/>
        </w:rPr>
        <w:t xml:space="preserve"> , </w:t>
      </w:r>
      <w:proofErr w:type="gramStart"/>
      <w:r>
        <w:rPr>
          <w:lang w:val="fr-CA"/>
        </w:rPr>
        <w:t>Python ,</w:t>
      </w:r>
      <w:proofErr w:type="gramEnd"/>
      <w:r w:rsidRPr="0073786B">
        <w:rPr>
          <w:lang w:val="fr-CA"/>
        </w:rPr>
        <w:t xml:space="preserve"> Théorie des graphes, </w:t>
      </w:r>
      <w:proofErr w:type="spellStart"/>
      <w:proofErr w:type="gramStart"/>
      <w:r w:rsidRPr="0073786B">
        <w:rPr>
          <w:lang w:val="fr-CA"/>
        </w:rPr>
        <w:t>SQL</w:t>
      </w:r>
      <w:r w:rsidR="00474646">
        <w:rPr>
          <w:lang w:val="fr-CA"/>
        </w:rPr>
        <w:t>,</w:t>
      </w:r>
      <w:r w:rsidR="00C31126">
        <w:rPr>
          <w:lang w:val="fr-CA"/>
        </w:rPr>
        <w:t>A</w:t>
      </w:r>
      <w:r w:rsidR="00474646">
        <w:rPr>
          <w:lang w:val="fr-CA"/>
        </w:rPr>
        <w:t>ssembly</w:t>
      </w:r>
      <w:proofErr w:type="spellEnd"/>
      <w:proofErr w:type="gramEnd"/>
      <w:r w:rsidR="00C31126">
        <w:rPr>
          <w:lang w:val="fr-CA"/>
        </w:rPr>
        <w:t xml:space="preserve">, système embarques </w:t>
      </w:r>
    </w:p>
    <w:p w14:paraId="53005305" w14:textId="0A6B7393" w:rsidR="0073786B" w:rsidRPr="0073786B" w:rsidRDefault="0073786B" w:rsidP="0073786B">
      <w:pPr>
        <w:pStyle w:val="Listepuces"/>
        <w:rPr>
          <w:lang w:val="fr-CA"/>
        </w:rPr>
      </w:pPr>
      <w:r w:rsidRPr="0073786B">
        <w:rPr>
          <w:b/>
          <w:bCs/>
          <w:lang w:val="fr-CA"/>
        </w:rPr>
        <w:t>Classes préparatoires</w:t>
      </w:r>
      <w:r w:rsidRPr="0073786B">
        <w:rPr>
          <w:lang w:val="fr-CA"/>
        </w:rPr>
        <w:t xml:space="preserve"> | 12/2024 | École Nationale Polytechnique</w:t>
      </w:r>
      <w:r w:rsidRPr="0073786B">
        <w:rPr>
          <w:lang w:val="fr-CA"/>
        </w:rPr>
        <w:br/>
        <w:t>· Spécialisation : Sciences et Techniques de l'Ingénieur</w:t>
      </w:r>
      <w:r w:rsidRPr="0073786B">
        <w:rPr>
          <w:lang w:val="fr-CA"/>
        </w:rPr>
        <w:br/>
        <w:t>· Option : N/A</w:t>
      </w:r>
      <w:r w:rsidRPr="0073786B">
        <w:rPr>
          <w:lang w:val="fr-CA"/>
        </w:rPr>
        <w:br/>
        <w:t>· Cours connexes : Mathématiques avancées, Physique, Électronique, Mécanique des fluides, Analyse numérique</w:t>
      </w:r>
    </w:p>
    <w:p w14:paraId="4C279C98" w14:textId="4EB394B8" w:rsidR="00037209" w:rsidRPr="00037209" w:rsidRDefault="0073786B" w:rsidP="00037209">
      <w:pPr>
        <w:pStyle w:val="Listepuces"/>
        <w:rPr>
          <w:lang w:val="fr-CA"/>
        </w:rPr>
      </w:pPr>
      <w:r w:rsidRPr="0073786B">
        <w:rPr>
          <w:b/>
          <w:bCs/>
          <w:lang w:val="fr-CA"/>
        </w:rPr>
        <w:t>Baccalauréat en Mathématiques</w:t>
      </w:r>
      <w:r w:rsidRPr="0073786B">
        <w:rPr>
          <w:lang w:val="fr-CA"/>
        </w:rPr>
        <w:t xml:space="preserve"> | 2022 | Lycée des Mathématiques Kouba</w:t>
      </w:r>
      <w:r w:rsidRPr="0073786B">
        <w:rPr>
          <w:lang w:val="fr-CA"/>
        </w:rPr>
        <w:br/>
        <w:t>· Spécialisation : Mathématiques</w:t>
      </w:r>
      <w:r w:rsidRPr="0073786B">
        <w:rPr>
          <w:lang w:val="fr-CA"/>
        </w:rPr>
        <w:br/>
        <w:t xml:space="preserve">· </w:t>
      </w:r>
      <w:r w:rsidR="00867EFC">
        <w:rPr>
          <w:lang w:val="fr-CA"/>
        </w:rPr>
        <w:t>Mention</w:t>
      </w:r>
      <w:r w:rsidRPr="0073786B">
        <w:rPr>
          <w:lang w:val="fr-CA"/>
        </w:rPr>
        <w:t xml:space="preserve"> : </w:t>
      </w:r>
      <w:r w:rsidR="00867EFC">
        <w:rPr>
          <w:lang w:val="fr-CA"/>
        </w:rPr>
        <w:t>très bien</w:t>
      </w:r>
      <w:r w:rsidRPr="0073786B">
        <w:rPr>
          <w:lang w:val="fr-CA"/>
        </w:rPr>
        <w:br/>
        <w:t>· Cours connexes : Algèbre, Analyse, Probabilités, Physique, Chimie</w:t>
      </w:r>
    </w:p>
    <w:sdt>
      <w:sdtPr>
        <w:alias w:val="Compétences :"/>
        <w:tag w:val="Compétences :"/>
        <w:id w:val="458624136"/>
        <w:placeholder>
          <w:docPart w:val="F17292E1B50C462BBF0392E0077C7A9C"/>
        </w:placeholder>
        <w:temporary/>
        <w:showingPlcHdr/>
        <w15:appearance w15:val="hidden"/>
      </w:sdtPr>
      <w:sdtEndPr/>
      <w:sdtContent>
        <w:p w14:paraId="493F12B6" w14:textId="77777777" w:rsidR="00037209" w:rsidRDefault="00037209" w:rsidP="00037209">
          <w:pPr>
            <w:pStyle w:val="Titre1"/>
          </w:pPr>
          <w:r>
            <w:rPr>
              <w:lang w:bidi="fr-FR"/>
            </w:rPr>
            <w:t>Compétences</w:t>
          </w:r>
        </w:p>
      </w:sdtContent>
    </w:sdt>
    <w:p w14:paraId="13BDA23E" w14:textId="77777777" w:rsidR="00037209" w:rsidRPr="00F0427B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  <w:r w:rsidRPr="00F0427B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>GESTION</w:t>
      </w:r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br/>
        <w:t>· Expérience dans la coordination et la gestion de projets d’IA, notamment dans des compétitions et des hackathons.</w:t>
      </w:r>
    </w:p>
    <w:p w14:paraId="6D05DAFE" w14:textId="77777777" w:rsidR="00037209" w:rsidRPr="00F0427B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</w:p>
    <w:p w14:paraId="14AF4480" w14:textId="77777777" w:rsidR="00037209" w:rsidRPr="00F0427B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  <w:r w:rsidRPr="00F0427B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>ANALYSE DE DONNÉES</w:t>
      </w:r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br/>
        <w:t xml:space="preserve">· Développement et optimisation de modèles de machine </w:t>
      </w:r>
      <w:proofErr w:type="spellStart"/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>learning</w:t>
      </w:r>
      <w:proofErr w:type="spellEnd"/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 et </w:t>
      </w:r>
      <w:proofErr w:type="spellStart"/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>deep</w:t>
      </w:r>
      <w:proofErr w:type="spellEnd"/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 </w:t>
      </w:r>
      <w:proofErr w:type="spellStart"/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>learning</w:t>
      </w:r>
      <w:proofErr w:type="spellEnd"/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 pour l’analyse et la prédiction de données.</w:t>
      </w:r>
    </w:p>
    <w:p w14:paraId="22E3B0A7" w14:textId="77777777" w:rsidR="00037209" w:rsidRPr="00F0427B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</w:p>
    <w:p w14:paraId="13FCBB75" w14:textId="77777777" w:rsidR="00037209" w:rsidRPr="00F0427B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  <w:r w:rsidRPr="00F0427B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>DÉVELOPPEMENT TECHNIQUE</w:t>
      </w:r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br/>
        <w:t xml:space="preserve">· Conception et implémentation d’interfaces et de solutions IA, y compris des </w:t>
      </w:r>
      <w:proofErr w:type="spellStart"/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>chatbots</w:t>
      </w:r>
      <w:proofErr w:type="spellEnd"/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 et des systèmes de prédiction.</w:t>
      </w:r>
    </w:p>
    <w:p w14:paraId="61B0213D" w14:textId="77777777" w:rsidR="00037209" w:rsidRPr="00F0427B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</w:p>
    <w:p w14:paraId="3CF801AB" w14:textId="77777777" w:rsidR="00037209" w:rsidRPr="00F0427B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  <w:r w:rsidRPr="00F0427B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>COMMUNICATION</w:t>
      </w:r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br/>
        <w:t>· Présentation de projets et vulgarisation de concepts techniques auprès de différents publics, y compris lors d’événements et compétitions.</w:t>
      </w:r>
    </w:p>
    <w:p w14:paraId="1164D52A" w14:textId="77777777" w:rsidR="00037209" w:rsidRPr="00F0427B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</w:p>
    <w:p w14:paraId="64527024" w14:textId="77777777" w:rsidR="00037209" w:rsidRPr="00F0427B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  <w:r w:rsidRPr="00F0427B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>LEADERSHIP</w:t>
      </w:r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br/>
        <w:t>· Participation active à l’organisation d’événements et mentorat dans des initiatives académiques et technologiques.</w:t>
      </w:r>
    </w:p>
    <w:p w14:paraId="49A504A5" w14:textId="77777777" w:rsidR="00037209" w:rsidRPr="00F0427B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</w:p>
    <w:p w14:paraId="5AB0198A" w14:textId="77777777" w:rsidR="00037209" w:rsidRPr="00F0427B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  <w:r w:rsidRPr="00F0427B">
        <w:rPr>
          <w:rFonts w:asciiTheme="minorHAnsi" w:hAnsiTheme="minorHAnsi"/>
          <w:color w:val="404040" w:themeColor="text1" w:themeTint="BF"/>
          <w:sz w:val="22"/>
          <w:szCs w:val="22"/>
        </w:rPr>
        <w:t>ADAPTABILITÉ &amp; APPRENTISSAGE</w:t>
      </w:r>
      <w:r w:rsidRPr="00F0427B">
        <w:rPr>
          <w:rFonts w:asciiTheme="minorHAnsi" w:hAnsiTheme="minorHAnsi"/>
          <w:b w:val="0"/>
          <w:color w:val="404040" w:themeColor="text1" w:themeTint="BF"/>
          <w:sz w:val="22"/>
          <w:szCs w:val="22"/>
        </w:rPr>
        <w:br/>
        <w:t>· Capacité à apprendre rapidement de nouvelles technologies et à s’adapter aux évolutions du domaine.</w:t>
      </w:r>
    </w:p>
    <w:p w14:paraId="2D239605" w14:textId="77777777" w:rsidR="00037209" w:rsidRDefault="00037209" w:rsidP="00037209">
      <w:pPr>
        <w:pStyle w:val="Listepuces"/>
        <w:numPr>
          <w:ilvl w:val="0"/>
          <w:numId w:val="0"/>
        </w:numPr>
        <w:ind w:left="216"/>
        <w:rPr>
          <w:lang w:val="fr-CA"/>
        </w:rPr>
      </w:pPr>
    </w:p>
    <w:p w14:paraId="31A9C56D" w14:textId="6AACF0FC" w:rsidR="004B715F" w:rsidRPr="00490BAC" w:rsidRDefault="004B715F" w:rsidP="004B715F">
      <w:pPr>
        <w:pStyle w:val="Titre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90BAC">
        <w:rPr>
          <w:sz w:val="24"/>
          <w:szCs w:val="24"/>
        </w:rPr>
        <w:lastRenderedPageBreak/>
        <w:t>Trilingues</w:t>
      </w:r>
      <w:proofErr w:type="gramStart"/>
      <w:r w:rsidRPr="00490BAC">
        <w:rPr>
          <w:sz w:val="24"/>
          <w:szCs w:val="24"/>
        </w:rPr>
        <w:t> :</w:t>
      </w:r>
      <w:r w:rsidRPr="00490BAC">
        <w:rPr>
          <w:color w:val="auto"/>
          <w:sz w:val="24"/>
          <w:szCs w:val="24"/>
        </w:rPr>
        <w:t>Français</w:t>
      </w:r>
      <w:proofErr w:type="gramEnd"/>
      <w:r w:rsidRPr="00490BAC">
        <w:rPr>
          <w:color w:val="auto"/>
          <w:sz w:val="24"/>
          <w:szCs w:val="24"/>
        </w:rPr>
        <w:t xml:space="preserve"> , </w:t>
      </w:r>
      <w:proofErr w:type="gramStart"/>
      <w:r w:rsidR="00490BAC" w:rsidRPr="00490BAC">
        <w:rPr>
          <w:color w:val="auto"/>
          <w:sz w:val="24"/>
          <w:szCs w:val="24"/>
        </w:rPr>
        <w:t>Anglais</w:t>
      </w:r>
      <w:r w:rsidRPr="00490BAC">
        <w:rPr>
          <w:color w:val="auto"/>
          <w:sz w:val="24"/>
          <w:szCs w:val="24"/>
        </w:rPr>
        <w:t xml:space="preserve"> ,</w:t>
      </w:r>
      <w:proofErr w:type="gramEnd"/>
      <w:r w:rsidRPr="00490BAC">
        <w:rPr>
          <w:color w:val="auto"/>
          <w:sz w:val="24"/>
          <w:szCs w:val="24"/>
        </w:rPr>
        <w:t xml:space="preserve"> Arabe (</w:t>
      </w:r>
      <w:r w:rsidR="00490BAC" w:rsidRPr="00490BAC">
        <w:rPr>
          <w:color w:val="auto"/>
          <w:sz w:val="24"/>
          <w:szCs w:val="24"/>
        </w:rPr>
        <w:t>Berbère</w:t>
      </w:r>
      <w:r w:rsidRPr="00490BAC">
        <w:rPr>
          <w:color w:val="auto"/>
          <w:sz w:val="24"/>
          <w:szCs w:val="24"/>
        </w:rPr>
        <w:t xml:space="preserve">)  </w:t>
      </w:r>
    </w:p>
    <w:p w14:paraId="01FDD522" w14:textId="77777777" w:rsidR="00F0427B" w:rsidRPr="00F0427B" w:rsidRDefault="00F0427B">
      <w:pPr>
        <w:pStyle w:val="Titre1"/>
        <w:rPr>
          <w:rFonts w:asciiTheme="minorHAnsi" w:hAnsiTheme="minorHAnsi"/>
          <w:color w:val="404040" w:themeColor="text1" w:themeTint="BF"/>
          <w:lang w:val="fr-CA"/>
        </w:rPr>
      </w:pPr>
    </w:p>
    <w:sdt>
      <w:sdtPr>
        <w:alias w:val="Expérience :"/>
        <w:tag w:val="Expérience :"/>
        <w:id w:val="171684534"/>
        <w:placeholder>
          <w:docPart w:val="B340777C85604571BC90C984838D7196"/>
        </w:placeholder>
        <w:temporary/>
        <w:showingPlcHdr/>
        <w15:appearance w15:val="hidden"/>
      </w:sdtPr>
      <w:sdtEndPr/>
      <w:sdtContent>
        <w:p w14:paraId="3D14610F" w14:textId="77777777" w:rsidR="006270A9" w:rsidRDefault="009D5933">
          <w:pPr>
            <w:pStyle w:val="Titre1"/>
          </w:pPr>
          <w:r>
            <w:rPr>
              <w:lang w:bidi="fr-FR"/>
            </w:rPr>
            <w:t>Expérience</w:t>
          </w:r>
        </w:p>
      </w:sdtContent>
    </w:sdt>
    <w:p w14:paraId="21CC52E9" w14:textId="01FA0D51" w:rsidR="00386D29" w:rsidRPr="00386D29" w:rsidRDefault="000416FB" w:rsidP="00386D29">
      <w:pPr>
        <w:pStyle w:val="Listepuces"/>
        <w:rPr>
          <w:lang w:val="fr-CA" w:eastAsia="fr-CA"/>
        </w:rPr>
      </w:pPr>
      <w:r>
        <w:rPr>
          <w:b/>
          <w:bCs/>
          <w:lang w:val="fr-CA" w:eastAsia="fr-CA"/>
        </w:rPr>
        <w:t xml:space="preserve">Chef de projets </w:t>
      </w:r>
      <w:r w:rsidR="00386D29" w:rsidRPr="00386D29">
        <w:rPr>
          <w:b/>
          <w:bCs/>
          <w:lang w:val="fr-CA" w:eastAsia="fr-CA"/>
        </w:rPr>
        <w:t xml:space="preserve">| </w:t>
      </w:r>
      <w:proofErr w:type="spellStart"/>
      <w:r w:rsidR="00386D29" w:rsidRPr="00386D29">
        <w:rPr>
          <w:b/>
          <w:bCs/>
          <w:lang w:val="fr-CA" w:eastAsia="fr-CA"/>
        </w:rPr>
        <w:t>PolyAI</w:t>
      </w:r>
      <w:proofErr w:type="spellEnd"/>
      <w:r w:rsidR="00386D29" w:rsidRPr="00386D29">
        <w:rPr>
          <w:b/>
          <w:bCs/>
          <w:lang w:val="fr-CA" w:eastAsia="fr-CA"/>
        </w:rPr>
        <w:t xml:space="preserve"> | 01/2025 - Présent</w:t>
      </w:r>
      <w:r w:rsidR="00386D29" w:rsidRPr="00386D29">
        <w:rPr>
          <w:lang w:val="fr-CA" w:eastAsia="fr-CA"/>
        </w:rPr>
        <w:br/>
        <w:t>· Gestion et coordination de projets en intelligence artificielle.</w:t>
      </w:r>
      <w:r w:rsidR="00386D29" w:rsidRPr="00386D29">
        <w:rPr>
          <w:lang w:val="fr-CA" w:eastAsia="fr-CA"/>
        </w:rPr>
        <w:br/>
        <w:t>· Encadrement d’une équipe pour le développement de solutions innovantes.</w:t>
      </w:r>
    </w:p>
    <w:p w14:paraId="36957E4D" w14:textId="77777777" w:rsidR="00386D29" w:rsidRPr="00386D29" w:rsidRDefault="00386D29" w:rsidP="00386D29">
      <w:pPr>
        <w:pStyle w:val="Listepuces"/>
        <w:rPr>
          <w:lang w:val="fr-CA" w:eastAsia="fr-CA"/>
        </w:rPr>
      </w:pPr>
      <w:proofErr w:type="spellStart"/>
      <w:r w:rsidRPr="00386D29">
        <w:rPr>
          <w:b/>
          <w:bCs/>
          <w:lang w:val="fr-CA" w:eastAsia="fr-CA"/>
        </w:rPr>
        <w:t>Tutor</w:t>
      </w:r>
      <w:proofErr w:type="spellEnd"/>
      <w:r w:rsidRPr="00386D29">
        <w:rPr>
          <w:b/>
          <w:bCs/>
          <w:lang w:val="fr-CA" w:eastAsia="fr-CA"/>
        </w:rPr>
        <w:t xml:space="preserve"> | Tutorat Pro | 09/2024 - Présent</w:t>
      </w:r>
      <w:r w:rsidRPr="00386D29">
        <w:rPr>
          <w:lang w:val="fr-CA" w:eastAsia="fr-CA"/>
        </w:rPr>
        <w:br/>
        <w:t>· Accompagnement des étudiants dans l’apprentissage des matières scientifiques.</w:t>
      </w:r>
      <w:r w:rsidRPr="00386D29">
        <w:rPr>
          <w:lang w:val="fr-CA" w:eastAsia="fr-CA"/>
        </w:rPr>
        <w:br/>
        <w:t>· Conception de supports pédagogiques adaptés aux besoins des élèves.</w:t>
      </w:r>
    </w:p>
    <w:p w14:paraId="201B18A8" w14:textId="650D065F" w:rsidR="00386D29" w:rsidRPr="00386D29" w:rsidRDefault="000416FB" w:rsidP="00386D29">
      <w:pPr>
        <w:pStyle w:val="Listepuces"/>
        <w:rPr>
          <w:lang w:val="fr-CA" w:eastAsia="fr-CA"/>
        </w:rPr>
      </w:pPr>
      <w:r>
        <w:rPr>
          <w:b/>
          <w:bCs/>
          <w:lang w:val="fr-CA" w:eastAsia="fr-CA"/>
        </w:rPr>
        <w:t xml:space="preserve">Stage en </w:t>
      </w:r>
      <w:proofErr w:type="spellStart"/>
      <w:r w:rsidR="00386D29" w:rsidRPr="00386D29">
        <w:rPr>
          <w:b/>
          <w:bCs/>
          <w:lang w:val="fr-CA" w:eastAsia="fr-CA"/>
        </w:rPr>
        <w:t>Artificial</w:t>
      </w:r>
      <w:proofErr w:type="spellEnd"/>
      <w:r w:rsidR="00386D29" w:rsidRPr="00386D29">
        <w:rPr>
          <w:b/>
          <w:bCs/>
          <w:lang w:val="fr-CA" w:eastAsia="fr-CA"/>
        </w:rPr>
        <w:t xml:space="preserve"> Intelligence | Jaqln.ai | 11/2024 - 12/2024</w:t>
      </w:r>
      <w:r w:rsidR="00386D29" w:rsidRPr="00386D29">
        <w:rPr>
          <w:lang w:val="fr-CA" w:eastAsia="fr-CA"/>
        </w:rPr>
        <w:br/>
        <w:t xml:space="preserve">· Développement et optimisation de modèles d’intelligence </w:t>
      </w:r>
      <w:r w:rsidR="007B4594">
        <w:rPr>
          <w:lang w:val="fr-CA" w:eastAsia="fr-CA"/>
        </w:rPr>
        <w:t xml:space="preserve">générative dans le droit </w:t>
      </w:r>
      <w:r w:rsidR="006F1164">
        <w:rPr>
          <w:lang w:val="fr-CA" w:eastAsia="fr-CA"/>
        </w:rPr>
        <w:t>juridique.</w:t>
      </w:r>
      <w:r w:rsidR="00386D29" w:rsidRPr="00386D29">
        <w:rPr>
          <w:lang w:val="fr-CA" w:eastAsia="fr-CA"/>
        </w:rPr>
        <w:br/>
        <w:t>· Contribution à l’amélioration des performances des algorithmes</w:t>
      </w:r>
      <w:r w:rsidR="006F1164">
        <w:rPr>
          <w:lang w:val="fr-CA" w:eastAsia="fr-CA"/>
        </w:rPr>
        <w:t xml:space="preserve"> en gérant les </w:t>
      </w:r>
      <w:proofErr w:type="gramStart"/>
      <w:r w:rsidR="006F1164">
        <w:rPr>
          <w:lang w:val="fr-CA" w:eastAsia="fr-CA"/>
        </w:rPr>
        <w:t>hallucinations .</w:t>
      </w:r>
      <w:proofErr w:type="gramEnd"/>
    </w:p>
    <w:p w14:paraId="363A383A" w14:textId="77777777" w:rsidR="00386D29" w:rsidRDefault="00386D29" w:rsidP="00386D29">
      <w:pPr>
        <w:pStyle w:val="Listepuces"/>
        <w:rPr>
          <w:lang w:val="fr-CA" w:eastAsia="fr-CA"/>
        </w:rPr>
      </w:pPr>
      <w:r w:rsidRPr="00386D29">
        <w:rPr>
          <w:b/>
          <w:bCs/>
          <w:lang w:val="fr-CA" w:eastAsia="fr-CA"/>
        </w:rPr>
        <w:t>IT | ETIC | 09/2022 - 06/2023</w:t>
      </w:r>
      <w:r w:rsidRPr="00386D29">
        <w:rPr>
          <w:lang w:val="fr-CA" w:eastAsia="fr-CA"/>
        </w:rPr>
        <w:br/>
        <w:t>· Support technique et gestion des infrastructures informatiques.</w:t>
      </w:r>
      <w:r w:rsidRPr="00386D29">
        <w:rPr>
          <w:lang w:val="fr-CA" w:eastAsia="fr-CA"/>
        </w:rPr>
        <w:br/>
        <w:t>· Participation à l’amélioration des systèmes et processus internes.</w:t>
      </w:r>
    </w:p>
    <w:p w14:paraId="19AE6C6E" w14:textId="5703C252" w:rsidR="00037209" w:rsidRDefault="00386D29" w:rsidP="00037209">
      <w:pPr>
        <w:pStyle w:val="Listepuces"/>
        <w:rPr>
          <w:lang w:val="fr-CA" w:eastAsia="fr-CA"/>
        </w:rPr>
      </w:pPr>
      <w:r w:rsidRPr="00386D29">
        <w:rPr>
          <w:b/>
          <w:bCs/>
          <w:lang w:val="fr-CA" w:eastAsia="fr-CA"/>
        </w:rPr>
        <w:t xml:space="preserve">Community Manager Team </w:t>
      </w:r>
      <w:proofErr w:type="spellStart"/>
      <w:r w:rsidRPr="00386D29">
        <w:rPr>
          <w:b/>
          <w:bCs/>
          <w:lang w:val="fr-CA" w:eastAsia="fr-CA"/>
        </w:rPr>
        <w:t>Member</w:t>
      </w:r>
      <w:proofErr w:type="spellEnd"/>
      <w:r w:rsidRPr="00386D29">
        <w:rPr>
          <w:b/>
          <w:bCs/>
          <w:lang w:val="fr-CA" w:eastAsia="fr-CA"/>
        </w:rPr>
        <w:t xml:space="preserve"> | Club d'Activités Polyvalentes (CAP) | 09/2023 - 06/2024</w:t>
      </w:r>
      <w:r w:rsidRPr="00386D29">
        <w:rPr>
          <w:lang w:val="fr-CA" w:eastAsia="fr-CA"/>
        </w:rPr>
        <w:br/>
        <w:t>· Animation et gestion des réseaux sociaux du club.</w:t>
      </w:r>
      <w:r w:rsidRPr="00386D29">
        <w:rPr>
          <w:lang w:val="fr-CA" w:eastAsia="fr-CA"/>
        </w:rPr>
        <w:br/>
        <w:t>· Organisation d’événements et promotion des activités du club</w:t>
      </w:r>
      <w:r w:rsidR="00037209">
        <w:rPr>
          <w:lang w:val="fr-CA" w:eastAsia="fr-CA"/>
        </w:rPr>
        <w:t>.</w:t>
      </w:r>
    </w:p>
    <w:p w14:paraId="1A796AF8" w14:textId="77777777" w:rsidR="002A59DF" w:rsidRDefault="002A59DF" w:rsidP="002A59DF">
      <w:pPr>
        <w:pStyle w:val="Listepuces"/>
        <w:numPr>
          <w:ilvl w:val="0"/>
          <w:numId w:val="0"/>
        </w:numPr>
        <w:ind w:left="216" w:hanging="216"/>
        <w:rPr>
          <w:lang w:val="fr-CA" w:eastAsia="fr-CA"/>
        </w:rPr>
      </w:pPr>
    </w:p>
    <w:p w14:paraId="00A533DA" w14:textId="77777777" w:rsidR="00037209" w:rsidRPr="00CF4DD8" w:rsidRDefault="00037209" w:rsidP="00037209">
      <w:pPr>
        <w:pStyle w:val="Titre1"/>
        <w:rPr>
          <w:rFonts w:asciiTheme="minorHAnsi" w:hAnsiTheme="minorHAnsi"/>
          <w:szCs w:val="28"/>
        </w:rPr>
      </w:pPr>
      <w:r w:rsidRPr="00037209">
        <w:rPr>
          <w:rFonts w:asciiTheme="minorHAnsi" w:hAnsiTheme="minorHAnsi"/>
          <w:vanish/>
          <w:szCs w:val="28"/>
          <w:lang w:val="fr-CA"/>
        </w:rPr>
        <w:lastRenderedPageBreak/>
        <w:t>Bas du formulaire</w:t>
      </w:r>
      <w:r w:rsidRPr="00CF4DD8">
        <w:rPr>
          <w:rFonts w:asciiTheme="minorHAnsi" w:hAnsiTheme="minorHAnsi"/>
          <w:szCs w:val="28"/>
        </w:rPr>
        <w:t>Technologies maitrisées</w:t>
      </w:r>
      <w:r w:rsidRPr="00CF4DD8">
        <w:rPr>
          <w:rFonts w:asciiTheme="minorHAnsi" w:hAnsiTheme="minorHAnsi"/>
          <w:szCs w:val="28"/>
          <w:lang w:val="fr-CA"/>
        </w:rPr>
        <w:t xml:space="preserve"> </w:t>
      </w:r>
    </w:p>
    <w:p w14:paraId="5CC2F135" w14:textId="07816BF8" w:rsidR="00037209" w:rsidRPr="00E80C68" w:rsidRDefault="00037209" w:rsidP="00037209">
      <w:pPr>
        <w:pStyle w:val="Titre1"/>
        <w:rPr>
          <w:color w:val="404040" w:themeColor="text1" w:themeTint="BF"/>
          <w:sz w:val="22"/>
          <w:szCs w:val="22"/>
          <w:lang w:val="en-US"/>
        </w:rPr>
      </w:pPr>
      <w:r w:rsidRPr="00E80C68">
        <w:rPr>
          <w:color w:val="404040" w:themeColor="text1" w:themeTint="BF"/>
          <w:sz w:val="22"/>
          <w:szCs w:val="22"/>
          <w:lang w:val="en-US"/>
        </w:rPr>
        <w:t>Python /C++/</w:t>
      </w:r>
      <w:proofErr w:type="gramStart"/>
      <w:r w:rsidRPr="00E80C68">
        <w:rPr>
          <w:color w:val="404040" w:themeColor="text1" w:themeTint="BF"/>
          <w:sz w:val="22"/>
          <w:szCs w:val="22"/>
          <w:lang w:val="en-US"/>
        </w:rPr>
        <w:t>Web(</w:t>
      </w:r>
      <w:proofErr w:type="gramEnd"/>
      <w:r w:rsidRPr="00E80C68">
        <w:rPr>
          <w:color w:val="404040" w:themeColor="text1" w:themeTint="BF"/>
          <w:sz w:val="22"/>
          <w:szCs w:val="22"/>
          <w:lang w:val="en-US"/>
        </w:rPr>
        <w:t>react-</w:t>
      </w:r>
      <w:proofErr w:type="spellStart"/>
      <w:proofErr w:type="gramStart"/>
      <w:r w:rsidRPr="00E80C68">
        <w:rPr>
          <w:color w:val="404040" w:themeColor="text1" w:themeTint="BF"/>
          <w:sz w:val="22"/>
          <w:szCs w:val="22"/>
          <w:lang w:val="en-US"/>
        </w:rPr>
        <w:t>js</w:t>
      </w:r>
      <w:proofErr w:type="spellEnd"/>
      <w:r w:rsidRPr="00E80C68">
        <w:rPr>
          <w:color w:val="404040" w:themeColor="text1" w:themeTint="BF"/>
          <w:sz w:val="22"/>
          <w:szCs w:val="22"/>
          <w:lang w:val="en-US"/>
        </w:rPr>
        <w:t xml:space="preserve"> ,</w:t>
      </w:r>
      <w:proofErr w:type="gramEnd"/>
      <w:r w:rsidRPr="00E80C68">
        <w:rPr>
          <w:color w:val="404040" w:themeColor="text1" w:themeTint="BF"/>
          <w:sz w:val="22"/>
          <w:szCs w:val="22"/>
          <w:lang w:val="en-US"/>
        </w:rPr>
        <w:t xml:space="preserve"> Django)/</w:t>
      </w:r>
      <w:proofErr w:type="gramStart"/>
      <w:r w:rsidRPr="00E80C68">
        <w:rPr>
          <w:color w:val="404040" w:themeColor="text1" w:themeTint="BF"/>
          <w:sz w:val="22"/>
          <w:szCs w:val="22"/>
          <w:lang w:val="en-US"/>
        </w:rPr>
        <w:t>Cloud(</w:t>
      </w:r>
      <w:proofErr w:type="gramEnd"/>
      <w:r w:rsidRPr="00E80C68">
        <w:rPr>
          <w:color w:val="404040" w:themeColor="text1" w:themeTint="BF"/>
          <w:sz w:val="22"/>
          <w:szCs w:val="22"/>
          <w:lang w:val="en-US"/>
        </w:rPr>
        <w:t>AWS)</w:t>
      </w:r>
      <w:r w:rsidR="002A7672" w:rsidRPr="00E80C68">
        <w:rPr>
          <w:color w:val="404040" w:themeColor="text1" w:themeTint="BF"/>
          <w:sz w:val="22"/>
          <w:szCs w:val="22"/>
          <w:lang w:val="en-US"/>
        </w:rPr>
        <w:t>/</w:t>
      </w:r>
      <w:proofErr w:type="gramStart"/>
      <w:r w:rsidR="00FC34FA" w:rsidRPr="00E80C68">
        <w:rPr>
          <w:color w:val="404040" w:themeColor="text1" w:themeTint="BF"/>
          <w:sz w:val="22"/>
          <w:szCs w:val="22"/>
          <w:lang w:val="en-US"/>
        </w:rPr>
        <w:t>BDD( SQL</w:t>
      </w:r>
      <w:proofErr w:type="gramEnd"/>
      <w:r w:rsidR="00FC34FA" w:rsidRPr="00E80C68">
        <w:rPr>
          <w:color w:val="404040" w:themeColor="text1" w:themeTint="BF"/>
          <w:sz w:val="22"/>
          <w:szCs w:val="22"/>
          <w:lang w:val="en-US"/>
        </w:rPr>
        <w:t>)</w:t>
      </w:r>
      <w:r w:rsidR="00E80C68">
        <w:rPr>
          <w:color w:val="404040" w:themeColor="text1" w:themeTint="BF"/>
          <w:sz w:val="22"/>
          <w:szCs w:val="22"/>
          <w:lang w:val="en-US"/>
        </w:rPr>
        <w:t>/</w:t>
      </w:r>
      <w:proofErr w:type="spellStart"/>
      <w:r w:rsidR="00E80C68">
        <w:rPr>
          <w:color w:val="404040" w:themeColor="text1" w:themeTint="BF"/>
          <w:sz w:val="22"/>
          <w:szCs w:val="22"/>
          <w:lang w:val="en-US"/>
        </w:rPr>
        <w:t>Matlab</w:t>
      </w:r>
      <w:proofErr w:type="spellEnd"/>
      <w:r w:rsidR="00E80C68">
        <w:rPr>
          <w:color w:val="404040" w:themeColor="text1" w:themeTint="BF"/>
          <w:sz w:val="22"/>
          <w:szCs w:val="22"/>
          <w:lang w:val="en-US"/>
        </w:rPr>
        <w:t xml:space="preserve"> </w:t>
      </w:r>
      <w:r w:rsidR="004513EB">
        <w:rPr>
          <w:color w:val="404040" w:themeColor="text1" w:themeTint="BF"/>
          <w:sz w:val="22"/>
          <w:szCs w:val="22"/>
          <w:lang w:val="en-US"/>
        </w:rPr>
        <w:t>/</w:t>
      </w:r>
      <w:r w:rsidR="00FD5F45">
        <w:rPr>
          <w:color w:val="404040" w:themeColor="text1" w:themeTint="BF"/>
          <w:sz w:val="22"/>
          <w:szCs w:val="22"/>
          <w:lang w:val="en-US"/>
        </w:rPr>
        <w:t>Microsoft office /</w:t>
      </w:r>
    </w:p>
    <w:p w14:paraId="4D650E4A" w14:textId="50304D05" w:rsidR="00037209" w:rsidRDefault="00FD5F45" w:rsidP="00037209">
      <w:pPr>
        <w:pStyle w:val="Titre1"/>
        <w:rPr>
          <w:color w:val="404040" w:themeColor="text1" w:themeTint="BF"/>
          <w:sz w:val="22"/>
          <w:szCs w:val="22"/>
          <w:lang w:val="fr-CA"/>
        </w:rPr>
      </w:pPr>
      <w:proofErr w:type="spellStart"/>
      <w:r w:rsidRPr="00FD5F45">
        <w:rPr>
          <w:color w:val="404040" w:themeColor="text1" w:themeTint="BF"/>
          <w:sz w:val="22"/>
          <w:szCs w:val="22"/>
          <w:lang w:val="fr-CA"/>
        </w:rPr>
        <w:t>PowerBI</w:t>
      </w:r>
      <w:proofErr w:type="spellEnd"/>
      <w:r w:rsidRPr="00FD5F45">
        <w:rPr>
          <w:color w:val="404040" w:themeColor="text1" w:themeTint="BF"/>
          <w:sz w:val="22"/>
          <w:szCs w:val="22"/>
          <w:lang w:val="fr-CA"/>
        </w:rPr>
        <w:t xml:space="preserve"> /…</w:t>
      </w:r>
    </w:p>
    <w:p w14:paraId="200AD165" w14:textId="77777777" w:rsidR="00FD5F45" w:rsidRPr="00FD5F45" w:rsidRDefault="00FD5F45" w:rsidP="00037209">
      <w:pPr>
        <w:pStyle w:val="Titre1"/>
        <w:rPr>
          <w:color w:val="404040" w:themeColor="text1" w:themeTint="BF"/>
          <w:sz w:val="22"/>
          <w:szCs w:val="22"/>
          <w:lang w:val="fr-CA"/>
        </w:rPr>
      </w:pPr>
    </w:p>
    <w:p w14:paraId="2AF3B723" w14:textId="77777777" w:rsidR="00037209" w:rsidRPr="00037209" w:rsidRDefault="00037209" w:rsidP="00037209">
      <w:pPr>
        <w:pStyle w:val="Titre1"/>
        <w:rPr>
          <w:rFonts w:asciiTheme="minorHAnsi" w:hAnsiTheme="minorHAnsi"/>
          <w:bCs/>
          <w:szCs w:val="28"/>
          <w:lang w:val="fr-CA"/>
        </w:rPr>
      </w:pPr>
      <w:r w:rsidRPr="00037209">
        <w:rPr>
          <w:rFonts w:asciiTheme="minorHAnsi" w:hAnsiTheme="minorHAnsi"/>
          <w:bCs/>
          <w:szCs w:val="28"/>
          <w:lang w:val="fr-CA"/>
        </w:rPr>
        <w:t>Certifications et Formations</w:t>
      </w:r>
    </w:p>
    <w:p w14:paraId="62C5901B" w14:textId="77777777" w:rsidR="00037209" w:rsidRPr="00037209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· </w:t>
      </w:r>
      <w:r w:rsidRPr="00037209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>Introduction à l’intelligence artificielle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 | GOMYCODE | 02/2023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br/>
      </w:r>
      <w:hyperlink r:id="rId12" w:tgtFrame="_new" w:history="1">
        <w:r w:rsidRPr="00037209">
          <w:rPr>
            <w:rStyle w:val="Lienhypertexte"/>
            <w:rFonts w:asciiTheme="minorHAnsi" w:hAnsiTheme="minorHAnsi"/>
            <w:b w:val="0"/>
            <w:color w:val="404040" w:themeColor="text1" w:themeTint="BF"/>
            <w:sz w:val="22"/>
            <w:szCs w:val="22"/>
            <w:lang w:val="fr-CA"/>
          </w:rPr>
          <w:t>Certificat</w:t>
        </w:r>
      </w:hyperlink>
    </w:p>
    <w:p w14:paraId="50364635" w14:textId="77777777" w:rsidR="00037209" w:rsidRPr="00037209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en-US"/>
        </w:rPr>
      </w:pP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en-US"/>
        </w:rPr>
        <w:t xml:space="preserve">· </w:t>
      </w:r>
      <w:r w:rsidRPr="00037209">
        <w:rPr>
          <w:rFonts w:asciiTheme="minorHAnsi" w:hAnsiTheme="minorHAnsi"/>
          <w:bCs/>
          <w:color w:val="404040" w:themeColor="text1" w:themeTint="BF"/>
          <w:sz w:val="22"/>
          <w:szCs w:val="22"/>
          <w:lang w:val="en-US"/>
        </w:rPr>
        <w:t>AI2 : Deep Learning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en-US"/>
        </w:rPr>
        <w:t xml:space="preserve"> | GOMYCODE | 06/2023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en-US"/>
        </w:rPr>
        <w:br/>
      </w:r>
      <w:hyperlink r:id="rId13" w:tgtFrame="_new" w:history="1">
        <w:proofErr w:type="spellStart"/>
        <w:r w:rsidRPr="00037209">
          <w:rPr>
            <w:rStyle w:val="Lienhypertexte"/>
            <w:rFonts w:asciiTheme="minorHAnsi" w:hAnsiTheme="minorHAnsi"/>
            <w:b w:val="0"/>
            <w:color w:val="404040" w:themeColor="text1" w:themeTint="BF"/>
            <w:sz w:val="22"/>
            <w:szCs w:val="22"/>
            <w:lang w:val="en-US"/>
          </w:rPr>
          <w:t>Certificat</w:t>
        </w:r>
        <w:proofErr w:type="spellEnd"/>
      </w:hyperlink>
    </w:p>
    <w:p w14:paraId="4D303665" w14:textId="77777777" w:rsidR="00037209" w:rsidRPr="00037209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en-US"/>
        </w:rPr>
      </w:pPr>
      <w:r w:rsidRPr="00037209">
        <w:rPr>
          <w:rFonts w:asciiTheme="minorHAnsi" w:hAnsiTheme="minorHAnsi"/>
          <w:bCs/>
          <w:color w:val="404040" w:themeColor="text1" w:themeTint="BF"/>
          <w:sz w:val="22"/>
          <w:szCs w:val="22"/>
          <w:lang w:val="en-US"/>
        </w:rPr>
        <w:t>· Advanced Computer Vision with TensorFlow |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en-US"/>
        </w:rPr>
        <w:t xml:space="preserve"> DeepLearning.AI | 08/2023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en-US"/>
        </w:rPr>
        <w:br/>
      </w:r>
      <w:hyperlink r:id="rId14" w:tgtFrame="_new" w:history="1">
        <w:proofErr w:type="spellStart"/>
        <w:r w:rsidRPr="00037209">
          <w:rPr>
            <w:rStyle w:val="Lienhypertexte"/>
            <w:rFonts w:asciiTheme="minorHAnsi" w:hAnsiTheme="minorHAnsi"/>
            <w:b w:val="0"/>
            <w:color w:val="404040" w:themeColor="text1" w:themeTint="BF"/>
            <w:sz w:val="22"/>
            <w:szCs w:val="22"/>
            <w:lang w:val="en-US"/>
          </w:rPr>
          <w:t>Certificat</w:t>
        </w:r>
        <w:proofErr w:type="spellEnd"/>
      </w:hyperlink>
    </w:p>
    <w:p w14:paraId="4DA3A40C" w14:textId="77777777" w:rsidR="00037209" w:rsidRPr="00037209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  <w:r w:rsidRPr="00037209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>· Programmation orientée objet en Python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 | </w:t>
      </w:r>
      <w:proofErr w:type="spellStart"/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>DataCamp</w:t>
      </w:r>
      <w:proofErr w:type="spellEnd"/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 | 09/2023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br/>
      </w:r>
      <w:hyperlink r:id="rId15" w:tgtFrame="_new" w:history="1">
        <w:r w:rsidRPr="00037209">
          <w:rPr>
            <w:rStyle w:val="Lienhypertexte"/>
            <w:rFonts w:asciiTheme="minorHAnsi" w:hAnsiTheme="minorHAnsi"/>
            <w:b w:val="0"/>
            <w:color w:val="404040" w:themeColor="text1" w:themeTint="BF"/>
            <w:sz w:val="22"/>
            <w:szCs w:val="22"/>
            <w:lang w:val="fr-CA"/>
          </w:rPr>
          <w:t>Certificat</w:t>
        </w:r>
      </w:hyperlink>
    </w:p>
    <w:p w14:paraId="19D934A8" w14:textId="77777777" w:rsidR="00037209" w:rsidRPr="00037209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· </w:t>
      </w:r>
      <w:r w:rsidRPr="00037209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>Traitement du langage naturel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 avec classification et espaces vectoriels | DeepLearning.AI | 03/2024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br/>
      </w:r>
      <w:hyperlink r:id="rId16" w:tgtFrame="_new" w:history="1">
        <w:r w:rsidRPr="00037209">
          <w:rPr>
            <w:rStyle w:val="Lienhypertexte"/>
            <w:rFonts w:asciiTheme="minorHAnsi" w:hAnsiTheme="minorHAnsi"/>
            <w:b w:val="0"/>
            <w:color w:val="404040" w:themeColor="text1" w:themeTint="BF"/>
            <w:sz w:val="22"/>
            <w:szCs w:val="22"/>
            <w:lang w:val="fr-CA"/>
          </w:rPr>
          <w:t>Certificat</w:t>
        </w:r>
      </w:hyperlink>
    </w:p>
    <w:p w14:paraId="3CC5D1C5" w14:textId="77777777" w:rsidR="00037209" w:rsidRPr="00037209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· </w:t>
      </w:r>
      <w:r w:rsidRPr="00037209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>Analyse des séries temporelles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 | </w:t>
      </w:r>
      <w:proofErr w:type="spellStart"/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>Kaggle</w:t>
      </w:r>
      <w:proofErr w:type="spellEnd"/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br/>
      </w:r>
      <w:hyperlink r:id="rId17" w:tgtFrame="_new" w:history="1">
        <w:r w:rsidRPr="00037209">
          <w:rPr>
            <w:rStyle w:val="Lienhypertexte"/>
            <w:rFonts w:asciiTheme="minorHAnsi" w:hAnsiTheme="minorHAnsi"/>
            <w:b w:val="0"/>
            <w:color w:val="404040" w:themeColor="text1" w:themeTint="BF"/>
            <w:sz w:val="22"/>
            <w:szCs w:val="22"/>
            <w:lang w:val="fr-CA"/>
          </w:rPr>
          <w:t>Certificat</w:t>
        </w:r>
      </w:hyperlink>
    </w:p>
    <w:p w14:paraId="6A89000C" w14:textId="34912CBF" w:rsidR="00037209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</w:rPr>
      </w:pP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· </w:t>
      </w:r>
      <w:r w:rsidRPr="00037209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 xml:space="preserve">Développement d’applications </w:t>
      </w:r>
      <w:proofErr w:type="spellStart"/>
      <w:r w:rsidRPr="00037209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>front-end</w:t>
      </w:r>
      <w:proofErr w:type="spellEnd"/>
      <w:r w:rsidRPr="00037209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 xml:space="preserve"> avec </w:t>
      </w:r>
      <w:proofErr w:type="spellStart"/>
      <w:r w:rsidRPr="00037209">
        <w:rPr>
          <w:rFonts w:asciiTheme="minorHAnsi" w:hAnsiTheme="minorHAnsi"/>
          <w:bCs/>
          <w:color w:val="404040" w:themeColor="text1" w:themeTint="BF"/>
          <w:sz w:val="22"/>
          <w:szCs w:val="22"/>
          <w:lang w:val="fr-CA"/>
        </w:rPr>
        <w:t>React</w:t>
      </w:r>
      <w:proofErr w:type="spellEnd"/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t xml:space="preserve"> | IBM</w:t>
      </w:r>
      <w:r w:rsidRPr="00037209"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  <w:br/>
      </w:r>
      <w:hyperlink r:id="rId18" w:tgtFrame="_new" w:history="1">
        <w:r w:rsidRPr="00037209">
          <w:rPr>
            <w:rStyle w:val="Lienhypertexte"/>
            <w:rFonts w:asciiTheme="minorHAnsi" w:hAnsiTheme="minorHAnsi"/>
            <w:b w:val="0"/>
            <w:color w:val="404040" w:themeColor="text1" w:themeTint="BF"/>
            <w:sz w:val="22"/>
            <w:szCs w:val="22"/>
            <w:lang w:val="fr-CA"/>
          </w:rPr>
          <w:t>Certificat</w:t>
        </w:r>
      </w:hyperlink>
    </w:p>
    <w:p w14:paraId="525180AD" w14:textId="77777777" w:rsidR="00037209" w:rsidRDefault="00037209" w:rsidP="00037209">
      <w:pPr>
        <w:pStyle w:val="Titre1"/>
      </w:pPr>
      <w:r>
        <w:t xml:space="preserve">Compétions et distinctions </w:t>
      </w:r>
    </w:p>
    <w:p w14:paraId="1BC25AEB" w14:textId="77777777" w:rsidR="00037209" w:rsidRPr="00F0427B" w:rsidRDefault="00037209" w:rsidP="00037209">
      <w:pPr>
        <w:pStyle w:val="Titre1"/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>· Algeria Data Cup : 2ᵉ place</w:t>
      </w:r>
    </w:p>
    <w:p w14:paraId="0A26BCB2" w14:textId="77777777" w:rsidR="00037209" w:rsidRPr="00F0427B" w:rsidRDefault="00037209" w:rsidP="00037209">
      <w:pPr>
        <w:pStyle w:val="Titre1"/>
        <w:numPr>
          <w:ilvl w:val="0"/>
          <w:numId w:val="24"/>
        </w:numPr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>Conception de modèles de ML et DL pour l’étude temporelle des données bancaires (SGA), la prédiction des prix (Jumia) et la classification de données pertinentes (</w:t>
      </w:r>
      <w:proofErr w:type="spellStart"/>
      <w:r w:rsidRPr="00F0427B">
        <w:rPr>
          <w:b w:val="0"/>
          <w:bCs/>
          <w:color w:val="000000" w:themeColor="text1"/>
          <w:sz w:val="22"/>
          <w:szCs w:val="22"/>
          <w:lang w:val="fr-CA"/>
        </w:rPr>
        <w:t>Immar</w:t>
      </w:r>
      <w:proofErr w:type="spellEnd"/>
      <w:r w:rsidRPr="00F0427B">
        <w:rPr>
          <w:b w:val="0"/>
          <w:bCs/>
          <w:color w:val="000000" w:themeColor="text1"/>
          <w:sz w:val="22"/>
          <w:szCs w:val="22"/>
          <w:lang w:val="fr-CA"/>
        </w:rPr>
        <w:t>).</w:t>
      </w:r>
    </w:p>
    <w:p w14:paraId="0B21AB8B" w14:textId="77777777" w:rsidR="00037209" w:rsidRPr="00F0427B" w:rsidRDefault="00037209" w:rsidP="00037209">
      <w:pPr>
        <w:pStyle w:val="Titre1"/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>· Business Challenge : 1ʳᵉ place dans ma catégorie</w:t>
      </w:r>
    </w:p>
    <w:p w14:paraId="25BEB3C9" w14:textId="77777777" w:rsidR="00037209" w:rsidRPr="00F0427B" w:rsidRDefault="00037209" w:rsidP="00037209">
      <w:pPr>
        <w:pStyle w:val="Titre1"/>
        <w:numPr>
          <w:ilvl w:val="0"/>
          <w:numId w:val="25"/>
        </w:numPr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>Développement de modèles et d’une interface de gestion de flotte pour Lafarge.</w:t>
      </w:r>
    </w:p>
    <w:p w14:paraId="2003FA04" w14:textId="77777777" w:rsidR="00037209" w:rsidRPr="00F0427B" w:rsidRDefault="00037209" w:rsidP="00037209">
      <w:pPr>
        <w:pStyle w:val="Titre1"/>
        <w:rPr>
          <w:b w:val="0"/>
          <w:bCs/>
          <w:color w:val="000000" w:themeColor="text1"/>
          <w:sz w:val="22"/>
          <w:szCs w:val="22"/>
          <w:lang w:val="en-US"/>
        </w:rPr>
      </w:pPr>
      <w:r w:rsidRPr="00F0427B">
        <w:rPr>
          <w:b w:val="0"/>
          <w:bCs/>
          <w:color w:val="000000" w:themeColor="text1"/>
          <w:sz w:val="22"/>
          <w:szCs w:val="22"/>
          <w:lang w:val="en-US"/>
        </w:rPr>
        <w:t xml:space="preserve">· Open </w:t>
      </w:r>
      <w:proofErr w:type="gramStart"/>
      <w:r w:rsidRPr="00F0427B">
        <w:rPr>
          <w:b w:val="0"/>
          <w:bCs/>
          <w:color w:val="000000" w:themeColor="text1"/>
          <w:sz w:val="22"/>
          <w:szCs w:val="22"/>
          <w:lang w:val="en-US"/>
        </w:rPr>
        <w:t>Data :</w:t>
      </w:r>
      <w:proofErr w:type="gramEnd"/>
      <w:r w:rsidRPr="00F0427B">
        <w:rPr>
          <w:b w:val="0"/>
          <w:bCs/>
          <w:color w:val="000000" w:themeColor="text1"/>
          <w:sz w:val="22"/>
          <w:szCs w:val="22"/>
          <w:lang w:val="en-US"/>
        </w:rPr>
        <w:t xml:space="preserve"> 1ʳ</w:t>
      </w:r>
      <w:r w:rsidRPr="00F0427B">
        <w:rPr>
          <w:b w:val="0"/>
          <w:bCs/>
          <w:color w:val="000000" w:themeColor="text1"/>
          <w:sz w:val="22"/>
          <w:szCs w:val="22"/>
          <w:lang w:val="fr-CA"/>
        </w:rPr>
        <w:t>ᵉ</w:t>
      </w:r>
      <w:r w:rsidRPr="00F0427B">
        <w:rPr>
          <w:b w:val="0"/>
          <w:bCs/>
          <w:color w:val="000000" w:themeColor="text1"/>
          <w:sz w:val="22"/>
          <w:szCs w:val="22"/>
          <w:lang w:val="en-US"/>
        </w:rPr>
        <w:t xml:space="preserve"> place (YASSIR)</w:t>
      </w:r>
    </w:p>
    <w:p w14:paraId="539B36AE" w14:textId="77777777" w:rsidR="00037209" w:rsidRDefault="00037209" w:rsidP="00037209">
      <w:pPr>
        <w:pStyle w:val="Titre1"/>
        <w:numPr>
          <w:ilvl w:val="0"/>
          <w:numId w:val="26"/>
        </w:numPr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>Création d’une carte interactive et d’un modèle optimisé de prédiction des prix des courses VTC, avec une analyse temporelle approfondie.</w:t>
      </w:r>
    </w:p>
    <w:p w14:paraId="36564A5A" w14:textId="77777777" w:rsidR="00037209" w:rsidRPr="00F0427B" w:rsidRDefault="00037209" w:rsidP="00037209">
      <w:pPr>
        <w:pStyle w:val="Titre1"/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>· Dev Camp : 1ʳᵉ place</w:t>
      </w:r>
    </w:p>
    <w:p w14:paraId="276F340A" w14:textId="77777777" w:rsidR="00037209" w:rsidRPr="00F0427B" w:rsidRDefault="00037209" w:rsidP="00037209">
      <w:pPr>
        <w:pStyle w:val="Titre1"/>
        <w:numPr>
          <w:ilvl w:val="0"/>
          <w:numId w:val="27"/>
        </w:numPr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>Conception d’un assistant intelligent (</w:t>
      </w:r>
      <w:proofErr w:type="spellStart"/>
      <w:r w:rsidRPr="00F0427B">
        <w:rPr>
          <w:b w:val="0"/>
          <w:bCs/>
          <w:color w:val="000000" w:themeColor="text1"/>
          <w:sz w:val="22"/>
          <w:szCs w:val="22"/>
          <w:lang w:val="fr-CA"/>
        </w:rPr>
        <w:t>chatbot</w:t>
      </w:r>
      <w:proofErr w:type="spellEnd"/>
      <w:r w:rsidRPr="00F0427B">
        <w:rPr>
          <w:b w:val="0"/>
          <w:bCs/>
          <w:color w:val="000000" w:themeColor="text1"/>
          <w:sz w:val="22"/>
          <w:szCs w:val="22"/>
          <w:lang w:val="fr-CA"/>
        </w:rPr>
        <w:t xml:space="preserve"> éducatif) qui enseigne l’anglais et génère des exercices adaptés au niveau de l’élève, implanté sur une interface web 100 % fonctionnelle.</w:t>
      </w:r>
    </w:p>
    <w:p w14:paraId="702C3933" w14:textId="77777777" w:rsidR="00037209" w:rsidRPr="00F0427B" w:rsidRDefault="00037209" w:rsidP="00037209">
      <w:pPr>
        <w:pStyle w:val="Titre1"/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 xml:space="preserve">· </w:t>
      </w:r>
      <w:proofErr w:type="spellStart"/>
      <w:r w:rsidRPr="00F0427B">
        <w:rPr>
          <w:b w:val="0"/>
          <w:bCs/>
          <w:color w:val="000000" w:themeColor="text1"/>
          <w:sz w:val="22"/>
          <w:szCs w:val="22"/>
          <w:lang w:val="fr-CA"/>
        </w:rPr>
        <w:t>SynapsON</w:t>
      </w:r>
      <w:proofErr w:type="spellEnd"/>
    </w:p>
    <w:p w14:paraId="6B9B4400" w14:textId="77777777" w:rsidR="00037209" w:rsidRPr="00F0427B" w:rsidRDefault="00037209" w:rsidP="00037209">
      <w:pPr>
        <w:pStyle w:val="Titre1"/>
        <w:numPr>
          <w:ilvl w:val="0"/>
          <w:numId w:val="28"/>
        </w:numPr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 xml:space="preserve">Développement de modèles d’IA et utilisation du </w:t>
      </w:r>
      <w:proofErr w:type="spellStart"/>
      <w:r w:rsidRPr="00F0427B">
        <w:rPr>
          <w:b w:val="0"/>
          <w:bCs/>
          <w:color w:val="000000" w:themeColor="text1"/>
          <w:sz w:val="22"/>
          <w:szCs w:val="22"/>
          <w:lang w:val="fr-CA"/>
        </w:rPr>
        <w:t>transfer</w:t>
      </w:r>
      <w:proofErr w:type="spellEnd"/>
      <w:r w:rsidRPr="00F0427B">
        <w:rPr>
          <w:b w:val="0"/>
          <w:bCs/>
          <w:color w:val="000000" w:themeColor="text1"/>
          <w:sz w:val="22"/>
          <w:szCs w:val="22"/>
          <w:lang w:val="fr-CA"/>
        </w:rPr>
        <w:t xml:space="preserve"> </w:t>
      </w:r>
      <w:proofErr w:type="spellStart"/>
      <w:r w:rsidRPr="00F0427B">
        <w:rPr>
          <w:b w:val="0"/>
          <w:bCs/>
          <w:color w:val="000000" w:themeColor="text1"/>
          <w:sz w:val="22"/>
          <w:szCs w:val="22"/>
          <w:lang w:val="fr-CA"/>
        </w:rPr>
        <w:t>learning</w:t>
      </w:r>
      <w:proofErr w:type="spellEnd"/>
      <w:r w:rsidRPr="00F0427B">
        <w:rPr>
          <w:b w:val="0"/>
          <w:bCs/>
          <w:color w:val="000000" w:themeColor="text1"/>
          <w:sz w:val="22"/>
          <w:szCs w:val="22"/>
          <w:lang w:val="fr-CA"/>
        </w:rPr>
        <w:t>.</w:t>
      </w:r>
    </w:p>
    <w:p w14:paraId="3E8C922F" w14:textId="77777777" w:rsidR="00037209" w:rsidRPr="00F0427B" w:rsidRDefault="00037209" w:rsidP="00037209">
      <w:pPr>
        <w:pStyle w:val="Titre1"/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>· CODE-ML</w:t>
      </w:r>
    </w:p>
    <w:p w14:paraId="31D0FB5A" w14:textId="77777777" w:rsidR="00037209" w:rsidRPr="00F0427B" w:rsidRDefault="00037209" w:rsidP="00037209">
      <w:pPr>
        <w:pStyle w:val="Titre1"/>
        <w:numPr>
          <w:ilvl w:val="0"/>
          <w:numId w:val="29"/>
        </w:numPr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>Création de modèles de prédiction DL pour plusieurs entreprises : Air Canada, Banque Nationale du Canada, CN.</w:t>
      </w:r>
    </w:p>
    <w:p w14:paraId="39478336" w14:textId="77777777" w:rsidR="00037209" w:rsidRPr="00F0427B" w:rsidRDefault="00037209" w:rsidP="00037209">
      <w:pPr>
        <w:pStyle w:val="Titre1"/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 xml:space="preserve">· </w:t>
      </w:r>
      <w:proofErr w:type="spellStart"/>
      <w:r w:rsidRPr="00F0427B">
        <w:rPr>
          <w:b w:val="0"/>
          <w:bCs/>
          <w:color w:val="000000" w:themeColor="text1"/>
          <w:sz w:val="22"/>
          <w:szCs w:val="22"/>
          <w:lang w:val="fr-CA"/>
        </w:rPr>
        <w:t>Datathon</w:t>
      </w:r>
      <w:proofErr w:type="spellEnd"/>
      <w:r w:rsidRPr="00F0427B">
        <w:rPr>
          <w:b w:val="0"/>
          <w:bCs/>
          <w:color w:val="000000" w:themeColor="text1"/>
          <w:sz w:val="22"/>
          <w:szCs w:val="22"/>
          <w:lang w:val="fr-CA"/>
        </w:rPr>
        <w:t xml:space="preserve"> – </w:t>
      </w:r>
      <w:proofErr w:type="spellStart"/>
      <w:r w:rsidRPr="00F0427B">
        <w:rPr>
          <w:b w:val="0"/>
          <w:bCs/>
          <w:color w:val="000000" w:themeColor="text1"/>
          <w:sz w:val="22"/>
          <w:szCs w:val="22"/>
          <w:lang w:val="fr-CA"/>
        </w:rPr>
        <w:t>Polyfinance</w:t>
      </w:r>
      <w:proofErr w:type="spellEnd"/>
    </w:p>
    <w:p w14:paraId="07818E74" w14:textId="77777777" w:rsidR="00037209" w:rsidRPr="00F0427B" w:rsidRDefault="00037209" w:rsidP="00037209">
      <w:pPr>
        <w:pStyle w:val="Titre1"/>
        <w:numPr>
          <w:ilvl w:val="0"/>
          <w:numId w:val="30"/>
        </w:numPr>
        <w:rPr>
          <w:b w:val="0"/>
          <w:bCs/>
          <w:color w:val="000000" w:themeColor="text1"/>
          <w:sz w:val="22"/>
          <w:szCs w:val="22"/>
          <w:lang w:val="fr-CA"/>
        </w:rPr>
      </w:pPr>
      <w:r w:rsidRPr="00F0427B">
        <w:rPr>
          <w:b w:val="0"/>
          <w:bCs/>
          <w:color w:val="000000" w:themeColor="text1"/>
          <w:sz w:val="22"/>
          <w:szCs w:val="22"/>
          <w:lang w:val="fr-CA"/>
        </w:rPr>
        <w:t xml:space="preserve">Maîtrise de AWS </w:t>
      </w:r>
      <w:proofErr w:type="spellStart"/>
      <w:r w:rsidRPr="00F0427B">
        <w:rPr>
          <w:b w:val="0"/>
          <w:bCs/>
          <w:color w:val="000000" w:themeColor="text1"/>
          <w:sz w:val="22"/>
          <w:szCs w:val="22"/>
          <w:lang w:val="fr-CA"/>
        </w:rPr>
        <w:t>Bedrock</w:t>
      </w:r>
      <w:proofErr w:type="spellEnd"/>
      <w:r w:rsidRPr="00F0427B">
        <w:rPr>
          <w:b w:val="0"/>
          <w:bCs/>
          <w:color w:val="000000" w:themeColor="text1"/>
          <w:sz w:val="22"/>
          <w:szCs w:val="22"/>
          <w:lang w:val="fr-CA"/>
        </w:rPr>
        <w:t xml:space="preserve"> et développement d’un modèle d’IA d’assistance (LLM) pour l’analyse financière des données et la génération de bilans.</w:t>
      </w:r>
    </w:p>
    <w:p w14:paraId="1042B7D5" w14:textId="77777777" w:rsidR="00037209" w:rsidRPr="00F0427B" w:rsidRDefault="00037209" w:rsidP="00037209">
      <w:pPr>
        <w:pStyle w:val="Titre1"/>
        <w:rPr>
          <w:b w:val="0"/>
          <w:color w:val="000000" w:themeColor="text1"/>
          <w:sz w:val="22"/>
          <w:szCs w:val="22"/>
          <w:lang w:val="fr-CA"/>
        </w:rPr>
      </w:pPr>
      <w:r w:rsidRPr="00F0427B">
        <w:rPr>
          <w:b w:val="0"/>
          <w:color w:val="000000" w:themeColor="text1"/>
          <w:sz w:val="22"/>
          <w:szCs w:val="22"/>
          <w:lang w:val="fr-CA"/>
        </w:rPr>
        <w:t>UdeM Hacks</w:t>
      </w:r>
    </w:p>
    <w:p w14:paraId="6A9328FD" w14:textId="77777777" w:rsidR="00037209" w:rsidRPr="00F0427B" w:rsidRDefault="00037209" w:rsidP="00037209">
      <w:pPr>
        <w:pStyle w:val="Titre1"/>
        <w:numPr>
          <w:ilvl w:val="0"/>
          <w:numId w:val="32"/>
        </w:numPr>
        <w:rPr>
          <w:b w:val="0"/>
          <w:color w:val="000000" w:themeColor="text1"/>
          <w:sz w:val="22"/>
          <w:szCs w:val="22"/>
          <w:lang w:val="fr-CA"/>
        </w:rPr>
      </w:pPr>
      <w:r w:rsidRPr="00F0427B">
        <w:rPr>
          <w:b w:val="0"/>
          <w:color w:val="000000" w:themeColor="text1"/>
          <w:sz w:val="22"/>
          <w:szCs w:val="22"/>
          <w:lang w:val="fr-CA"/>
        </w:rPr>
        <w:t>Participation à l’organisation de l’événement et à la conception d’un LLM spécialisé dans le domaine de la santé.</w:t>
      </w:r>
    </w:p>
    <w:p w14:paraId="1A93E21E" w14:textId="77777777" w:rsidR="00037209" w:rsidRPr="00F0427B" w:rsidRDefault="00037209" w:rsidP="00CF4DD8">
      <w:pPr>
        <w:pStyle w:val="Titre1"/>
        <w:ind w:left="720"/>
        <w:rPr>
          <w:b w:val="0"/>
          <w:bCs/>
          <w:color w:val="000000" w:themeColor="text1"/>
          <w:sz w:val="22"/>
          <w:szCs w:val="22"/>
          <w:lang w:val="fr-CA"/>
        </w:rPr>
      </w:pPr>
    </w:p>
    <w:p w14:paraId="3BE81A9B" w14:textId="77777777" w:rsidR="00037209" w:rsidRPr="00037209" w:rsidRDefault="00037209" w:rsidP="00037209">
      <w:pPr>
        <w:pStyle w:val="Titre1"/>
        <w:rPr>
          <w:rFonts w:asciiTheme="minorHAnsi" w:hAnsiTheme="minorHAnsi"/>
          <w:b w:val="0"/>
          <w:color w:val="404040" w:themeColor="text1" w:themeTint="BF"/>
          <w:sz w:val="22"/>
          <w:szCs w:val="22"/>
          <w:lang w:val="fr-CA"/>
        </w:rPr>
      </w:pPr>
    </w:p>
    <w:p w14:paraId="1F573CAD" w14:textId="77777777" w:rsidR="00037209" w:rsidRPr="002C16A6" w:rsidRDefault="00037209" w:rsidP="00CF4DD8">
      <w:pPr>
        <w:pStyle w:val="Listepuces"/>
        <w:numPr>
          <w:ilvl w:val="0"/>
          <w:numId w:val="0"/>
        </w:numPr>
        <w:rPr>
          <w:lang w:val="fr-CA"/>
        </w:rPr>
      </w:pPr>
    </w:p>
    <w:sectPr w:rsidR="00037209" w:rsidRPr="002C16A6" w:rsidSect="00617B26">
      <w:footerReference w:type="default" r:id="rId1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81B85" w14:textId="77777777" w:rsidR="00631EDF" w:rsidRDefault="00631EDF">
      <w:pPr>
        <w:spacing w:after="0"/>
      </w:pPr>
      <w:r>
        <w:separator/>
      </w:r>
    </w:p>
  </w:endnote>
  <w:endnote w:type="continuationSeparator" w:id="0">
    <w:p w14:paraId="31302B9C" w14:textId="77777777" w:rsidR="00631EDF" w:rsidRDefault="00631E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5D148" w14:textId="77777777"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1F0C36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01F10" w14:textId="77777777" w:rsidR="00631EDF" w:rsidRDefault="00631EDF">
      <w:pPr>
        <w:spacing w:after="0"/>
      </w:pPr>
      <w:r>
        <w:separator/>
      </w:r>
    </w:p>
  </w:footnote>
  <w:footnote w:type="continuationSeparator" w:id="0">
    <w:p w14:paraId="4F0DFE92" w14:textId="77777777" w:rsidR="00631EDF" w:rsidRDefault="00631E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60B29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0E3EA5"/>
    <w:multiLevelType w:val="multilevel"/>
    <w:tmpl w:val="E5E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45302E"/>
    <w:multiLevelType w:val="multilevel"/>
    <w:tmpl w:val="1C3C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6A4FA0"/>
    <w:multiLevelType w:val="multilevel"/>
    <w:tmpl w:val="F406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65ECA"/>
    <w:multiLevelType w:val="multilevel"/>
    <w:tmpl w:val="78E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843153"/>
    <w:multiLevelType w:val="multilevel"/>
    <w:tmpl w:val="EC7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B231EA1"/>
    <w:multiLevelType w:val="multilevel"/>
    <w:tmpl w:val="9A8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A9593E"/>
    <w:multiLevelType w:val="multilevel"/>
    <w:tmpl w:val="ABB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6E00A06"/>
    <w:multiLevelType w:val="multilevel"/>
    <w:tmpl w:val="85C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048CD"/>
    <w:multiLevelType w:val="multilevel"/>
    <w:tmpl w:val="698E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8212903">
    <w:abstractNumId w:val="9"/>
  </w:num>
  <w:num w:numId="2" w16cid:durableId="1592271767">
    <w:abstractNumId w:val="9"/>
    <w:lvlOverride w:ilvl="0">
      <w:startOverride w:val="1"/>
    </w:lvlOverride>
  </w:num>
  <w:num w:numId="3" w16cid:durableId="676616197">
    <w:abstractNumId w:val="9"/>
    <w:lvlOverride w:ilvl="0">
      <w:startOverride w:val="1"/>
    </w:lvlOverride>
  </w:num>
  <w:num w:numId="4" w16cid:durableId="1646280174">
    <w:abstractNumId w:val="9"/>
    <w:lvlOverride w:ilvl="0">
      <w:startOverride w:val="1"/>
    </w:lvlOverride>
  </w:num>
  <w:num w:numId="5" w16cid:durableId="1358657428">
    <w:abstractNumId w:val="8"/>
  </w:num>
  <w:num w:numId="6" w16cid:durableId="752167405">
    <w:abstractNumId w:val="7"/>
  </w:num>
  <w:num w:numId="7" w16cid:durableId="1703552419">
    <w:abstractNumId w:val="6"/>
  </w:num>
  <w:num w:numId="8" w16cid:durableId="1370302164">
    <w:abstractNumId w:val="5"/>
  </w:num>
  <w:num w:numId="9" w16cid:durableId="811406017">
    <w:abstractNumId w:val="4"/>
  </w:num>
  <w:num w:numId="10" w16cid:durableId="759256209">
    <w:abstractNumId w:val="3"/>
  </w:num>
  <w:num w:numId="11" w16cid:durableId="1476144403">
    <w:abstractNumId w:val="2"/>
  </w:num>
  <w:num w:numId="12" w16cid:durableId="1585071496">
    <w:abstractNumId w:val="1"/>
  </w:num>
  <w:num w:numId="13" w16cid:durableId="2043433819">
    <w:abstractNumId w:val="0"/>
  </w:num>
  <w:num w:numId="14" w16cid:durableId="697850471">
    <w:abstractNumId w:val="18"/>
  </w:num>
  <w:num w:numId="15" w16cid:durableId="750856876">
    <w:abstractNumId w:val="23"/>
  </w:num>
  <w:num w:numId="16" w16cid:durableId="682393196">
    <w:abstractNumId w:val="13"/>
  </w:num>
  <w:num w:numId="17" w16cid:durableId="978344418">
    <w:abstractNumId w:val="21"/>
  </w:num>
  <w:num w:numId="18" w16cid:durableId="579364909">
    <w:abstractNumId w:val="10"/>
  </w:num>
  <w:num w:numId="19" w16cid:durableId="263610962">
    <w:abstractNumId w:val="28"/>
  </w:num>
  <w:num w:numId="20" w16cid:durableId="1739129289">
    <w:abstractNumId w:val="24"/>
  </w:num>
  <w:num w:numId="21" w16cid:durableId="1836795261">
    <w:abstractNumId w:val="11"/>
  </w:num>
  <w:num w:numId="22" w16cid:durableId="910309100">
    <w:abstractNumId w:val="20"/>
  </w:num>
  <w:num w:numId="23" w16cid:durableId="1230844745">
    <w:abstractNumId w:val="27"/>
  </w:num>
  <w:num w:numId="24" w16cid:durableId="1623150344">
    <w:abstractNumId w:val="25"/>
  </w:num>
  <w:num w:numId="25" w16cid:durableId="736438396">
    <w:abstractNumId w:val="16"/>
  </w:num>
  <w:num w:numId="26" w16cid:durableId="1343976208">
    <w:abstractNumId w:val="26"/>
  </w:num>
  <w:num w:numId="27" w16cid:durableId="259026254">
    <w:abstractNumId w:val="12"/>
  </w:num>
  <w:num w:numId="28" w16cid:durableId="968130206">
    <w:abstractNumId w:val="17"/>
  </w:num>
  <w:num w:numId="29" w16cid:durableId="273951072">
    <w:abstractNumId w:val="22"/>
  </w:num>
  <w:num w:numId="30" w16cid:durableId="91511187">
    <w:abstractNumId w:val="14"/>
  </w:num>
  <w:num w:numId="31" w16cid:durableId="1464271482">
    <w:abstractNumId w:val="19"/>
  </w:num>
  <w:num w:numId="32" w16cid:durableId="4974284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6B"/>
    <w:rsid w:val="000277CB"/>
    <w:rsid w:val="00037209"/>
    <w:rsid w:val="000416FB"/>
    <w:rsid w:val="000A38C2"/>
    <w:rsid w:val="000A4F59"/>
    <w:rsid w:val="00141A4C"/>
    <w:rsid w:val="001B29CF"/>
    <w:rsid w:val="001F0C36"/>
    <w:rsid w:val="0028220F"/>
    <w:rsid w:val="002A59DF"/>
    <w:rsid w:val="002A7672"/>
    <w:rsid w:val="002C16A6"/>
    <w:rsid w:val="00356C14"/>
    <w:rsid w:val="00386D29"/>
    <w:rsid w:val="004513EB"/>
    <w:rsid w:val="00474646"/>
    <w:rsid w:val="00490BAC"/>
    <w:rsid w:val="004B715F"/>
    <w:rsid w:val="00617B26"/>
    <w:rsid w:val="006270A9"/>
    <w:rsid w:val="00631EDF"/>
    <w:rsid w:val="00656573"/>
    <w:rsid w:val="00675956"/>
    <w:rsid w:val="00681034"/>
    <w:rsid w:val="006E235D"/>
    <w:rsid w:val="006F1164"/>
    <w:rsid w:val="0073786B"/>
    <w:rsid w:val="007B4594"/>
    <w:rsid w:val="00816216"/>
    <w:rsid w:val="00867EFC"/>
    <w:rsid w:val="0087734B"/>
    <w:rsid w:val="008A5F36"/>
    <w:rsid w:val="009D5933"/>
    <w:rsid w:val="009E504B"/>
    <w:rsid w:val="00A853A2"/>
    <w:rsid w:val="00AE737B"/>
    <w:rsid w:val="00BA4479"/>
    <w:rsid w:val="00BD768D"/>
    <w:rsid w:val="00C31126"/>
    <w:rsid w:val="00C61F8E"/>
    <w:rsid w:val="00C64519"/>
    <w:rsid w:val="00C83DC3"/>
    <w:rsid w:val="00CF0344"/>
    <w:rsid w:val="00CF4DD8"/>
    <w:rsid w:val="00E55229"/>
    <w:rsid w:val="00E80C68"/>
    <w:rsid w:val="00E83E4B"/>
    <w:rsid w:val="00ED3D35"/>
    <w:rsid w:val="00EF2084"/>
    <w:rsid w:val="00F0427B"/>
    <w:rsid w:val="00F57441"/>
    <w:rsid w:val="00FC34FA"/>
    <w:rsid w:val="00FD5F45"/>
    <w:rsid w:val="00F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5D529"/>
  <w15:chartTrackingRefBased/>
  <w15:docId w15:val="{2BE88463-8E29-437E-A2F9-2FCC61D6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character" w:styleId="lev">
    <w:name w:val="Strong"/>
    <w:basedOn w:val="Policepardfaut"/>
    <w:uiPriority w:val="22"/>
    <w:qFormat/>
    <w:rsid w:val="00386D29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037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1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3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9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7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6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15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6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3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25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9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79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21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19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35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9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5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33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36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42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55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681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9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5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0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38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83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9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0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21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1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34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4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9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77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94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7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38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1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7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42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25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817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0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14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NEyLpp9vS_TybMMQTleN4ykPcERgHKvl/view?usp=drivesdk" TargetMode="External"/><Relationship Id="rId18" Type="http://schemas.openxmlformats.org/officeDocument/2006/relationships/hyperlink" Target="https://www.coursera.org/account/accomplishments/verify/2TPNEYZCDC2J?utm_source=ios&amp;utm_medium=certificate&amp;utm_content=cert_image&amp;utm_campaign=sharing_cta&amp;utm_product=course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1alw3SL74Rw5-DMfouTQoiDYEBqQSdb0/view?usp=drivesdk" TargetMode="External"/><Relationship Id="rId17" Type="http://schemas.openxmlformats.org/officeDocument/2006/relationships/hyperlink" Target="https://www.kaggle.com/learn/certification/mayahammamouche/time-seri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account/accomplishments/verify/6BLFZUASYP4D?utm_source=ios&amp;utm_medium=certificate&amp;utm_content=cert_image&amp;utm_campaign=sharing_cta&amp;utm_product=cour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hammamouche27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atacamp.com/statement-of-accomplishment/course/cf41b04d995f2bd2d53f764eebc4fda6528e8fca?raw=1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ursera.org/account/accomplishments/verify/FJ4LAZMDPWMU?utm_source=ios&amp;utm_medium=certificate&amp;utm_content=cert_image&amp;utm_campaign=sharing_cta&amp;utm_product=course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h\AppData\Roaming\Microsoft\Templates\C.V.%20(en%20cou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501EA4F51D24E98A73F8DF4E54182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8609F-6602-4C0B-BFA5-602128784762}"/>
      </w:docPartPr>
      <w:docPartBody>
        <w:p w:rsidR="005F662F" w:rsidRDefault="005F662F">
          <w:pPr>
            <w:pStyle w:val="2501EA4F51D24E98A73F8DF4E54182EA"/>
          </w:pPr>
          <w:r>
            <w:rPr>
              <w:lang w:bidi="fr-FR"/>
            </w:rPr>
            <w:t>Formation</w:t>
          </w:r>
        </w:p>
      </w:docPartBody>
    </w:docPart>
    <w:docPart>
      <w:docPartPr>
        <w:name w:val="B340777C85604571BC90C984838D71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6A6E4C-9B13-4F73-A7F8-9A70B0E1D407}"/>
      </w:docPartPr>
      <w:docPartBody>
        <w:p w:rsidR="005F662F" w:rsidRDefault="005F662F">
          <w:pPr>
            <w:pStyle w:val="B340777C85604571BC90C984838D7196"/>
          </w:pPr>
          <w:r>
            <w:rPr>
              <w:lang w:bidi="fr-FR"/>
            </w:rPr>
            <w:t>Expérience</w:t>
          </w:r>
        </w:p>
      </w:docPartBody>
    </w:docPart>
    <w:docPart>
      <w:docPartPr>
        <w:name w:val="F17292E1B50C462BBF0392E0077C7A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CE6E5F-BF86-452D-BC02-FB36B4BF3A14}"/>
      </w:docPartPr>
      <w:docPartBody>
        <w:p w:rsidR="005F662F" w:rsidRDefault="005F662F" w:rsidP="005F662F">
          <w:pPr>
            <w:pStyle w:val="F17292E1B50C462BBF0392E0077C7A9C"/>
          </w:pPr>
          <w:r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2F"/>
    <w:rsid w:val="000277CB"/>
    <w:rsid w:val="005F662F"/>
    <w:rsid w:val="006E235D"/>
    <w:rsid w:val="007F6B21"/>
    <w:rsid w:val="00910902"/>
    <w:rsid w:val="00C8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501EA4F51D24E98A73F8DF4E54182EA">
    <w:name w:val="2501EA4F51D24E98A73F8DF4E54182EA"/>
  </w:style>
  <w:style w:type="paragraph" w:customStyle="1" w:styleId="B340777C85604571BC90C984838D7196">
    <w:name w:val="B340777C85604571BC90C984838D7196"/>
  </w:style>
  <w:style w:type="paragraph" w:customStyle="1" w:styleId="F17292E1B50C462BBF0392E0077C7A9C">
    <w:name w:val="F17292E1B50C462BBF0392E0077C7A9C"/>
    <w:rsid w:val="005F662F"/>
  </w:style>
  <w:style w:type="paragraph" w:customStyle="1" w:styleId="1A2EB0CF676C4DF48E680799A52040EE">
    <w:name w:val="1A2EB0CF676C4DF48E680799A52040EE"/>
    <w:rsid w:val="009109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FDC04E6A2024286C5E46F7B52AE2C" ma:contentTypeVersion="10" ma:contentTypeDescription="Create a new document." ma:contentTypeScope="" ma:versionID="f1df94c9a0eda3f34d7f931bc849da03">
  <xsd:schema xmlns:xsd="http://www.w3.org/2001/XMLSchema" xmlns:xs="http://www.w3.org/2001/XMLSchema" xmlns:p="http://schemas.microsoft.com/office/2006/metadata/properties" xmlns:ns3="ea085e4f-0e75-448d-a122-40b82069d56e" targetNamespace="http://schemas.microsoft.com/office/2006/metadata/properties" ma:root="true" ma:fieldsID="584c9645e71a80c61ad5cb7bc2978c6d" ns3:_="">
    <xsd:import namespace="ea085e4f-0e75-448d-a122-40b82069d56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85e4f-0e75-448d-a122-40b82069d56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085e4f-0e75-448d-a122-40b82069d56e" xsi:nil="true"/>
  </documentManagement>
</p:properties>
</file>

<file path=customXml/itemProps1.xml><?xml version="1.0" encoding="utf-8"?>
<ds:datastoreItem xmlns:ds="http://schemas.openxmlformats.org/officeDocument/2006/customXml" ds:itemID="{9E9957A0-0638-45A1-92D5-E7C2A92A84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42B4AE-7DE6-4A60-9DC7-C1A6665DA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85e4f-0e75-448d-a122-40b82069d5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17238C-EC90-44F9-A43F-A262435E84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D1984F-6A8D-4908-B3E6-E81E08B04C2B}">
  <ds:schemaRefs>
    <ds:schemaRef ds:uri="ea085e4f-0e75-448d-a122-40b82069d56e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(en couleur)</Template>
  <TotalTime>2</TotalTime>
  <Pages>3</Pages>
  <Words>935</Words>
  <Characters>5146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 hammamouche</dc:creator>
  <cp:keywords/>
  <cp:lastModifiedBy>maya hammamouche</cp:lastModifiedBy>
  <cp:revision>2</cp:revision>
  <dcterms:created xsi:type="dcterms:W3CDTF">2025-05-11T19:27:00Z</dcterms:created>
  <dcterms:modified xsi:type="dcterms:W3CDTF">2025-05-11T19:27:00Z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0x01010067EFDC04E6A2024286C5E46F7B52AE2C</vt:lpwstr>
  </property>
</Properties>
</file>